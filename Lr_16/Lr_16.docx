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4E5F2A9A" w:rsidR="00203C1F" w:rsidRPr="00D674D4" w:rsidRDefault="00203C1F" w:rsidP="00203C1F">
      <w:pPr>
        <w:jc w:val="center"/>
        <w:rPr>
          <w:b/>
          <w:bCs/>
          <w:lang w:val="en-US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D674D4">
        <w:rPr>
          <w:b/>
          <w:bCs/>
          <w:lang w:val="en-US"/>
        </w:rPr>
        <w:t>6</w:t>
      </w:r>
    </w:p>
    <w:p w14:paraId="0C23AC52" w14:textId="43112545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D674D4" w:rsidRPr="00D674D4">
        <w:rPr>
          <w:lang w:val="uk-UA"/>
        </w:rPr>
        <w:t>Створення класу визначеної моделі</w:t>
      </w:r>
    </w:p>
    <w:p w14:paraId="4F967D89" w14:textId="0A085371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D674D4" w:rsidRPr="00D674D4">
        <w:rPr>
          <w:lang w:val="uk-UA"/>
        </w:rPr>
        <w:t xml:space="preserve">Навчитися працювати з моделями, розділяти </w:t>
      </w:r>
      <w:proofErr w:type="spellStart"/>
      <w:r w:rsidR="00D674D4" w:rsidRPr="00D674D4">
        <w:rPr>
          <w:lang w:val="uk-UA"/>
        </w:rPr>
        <w:t>проєкт</w:t>
      </w:r>
      <w:proofErr w:type="spellEnd"/>
      <w:r w:rsidR="00D674D4" w:rsidRPr="00D674D4">
        <w:rPr>
          <w:lang w:val="uk-UA"/>
        </w:rPr>
        <w:t xml:space="preserve"> на структурні частини, використовувати файли конфігурації для збереження налаштувань проекту.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560A4E87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3D86EC84" wp14:editId="36437DFA">
            <wp:extent cx="2637043" cy="1755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790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77C0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49A1AE40" wp14:editId="26066A61">
            <wp:extent cx="2663428" cy="1770279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054" cy="17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395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46D7E9DB" wp14:editId="2B72CBB1">
            <wp:extent cx="2640330" cy="17591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887" cy="17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503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1DD9FF2A" wp14:editId="7AE6E795">
            <wp:extent cx="2640787" cy="8662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617" cy="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4B50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64F5FD8E" wp14:editId="2DFD8A4F">
            <wp:extent cx="2630170" cy="1074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811" cy="10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0E1" w14:textId="77777777" w:rsidR="00576E00" w:rsidRDefault="00576E00" w:rsidP="00576E00">
      <w:pPr>
        <w:spacing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lastRenderedPageBreak/>
        <w:drawing>
          <wp:inline distT="0" distB="0" distL="0" distR="0" wp14:anchorId="2C1F0038" wp14:editId="1FACBF3C">
            <wp:extent cx="2630251" cy="1814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241" cy="18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7941" w14:textId="77777777" w:rsidR="00576E00" w:rsidRPr="00974388" w:rsidRDefault="00576E00" w:rsidP="00576E00">
      <w:pPr>
        <w:spacing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14:paraId="469F9392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>1. Що таке клас та екземпляр класу в ООП?</w:t>
      </w:r>
    </w:p>
    <w:p w14:paraId="72ED2386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>Клас в ООП (об'єктно-орієнтованому програмуванні) - це шаблон або визначення, яке описує структуру та поведінку об'єктів. Екземпляр класу (іноді його називають об'єктом) є конкретною реалізацією цього класу, представляючи конкретний об'єкт у програмі.</w:t>
      </w:r>
    </w:p>
    <w:p w14:paraId="0E78C391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>2. Коли відбувається ініціалізація властивостей класу?</w:t>
      </w:r>
    </w:p>
    <w:p w14:paraId="49F35D21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>Ініціалізація властивостей класу може відбуватися під час конструювання об'єкта, яке зазвичай відбувається в конструкторі класу.</w:t>
      </w:r>
    </w:p>
    <w:p w14:paraId="18489175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>3. Для чого використовується вказівник $</w:t>
      </w:r>
      <w:proofErr w:type="spellStart"/>
      <w:r w:rsidRPr="00576E00">
        <w:rPr>
          <w:lang w:val="uk-UA"/>
        </w:rPr>
        <w:t>this</w:t>
      </w:r>
      <w:proofErr w:type="spellEnd"/>
      <w:r w:rsidRPr="00576E00">
        <w:rPr>
          <w:lang w:val="uk-UA"/>
        </w:rPr>
        <w:t>?</w:t>
      </w:r>
    </w:p>
    <w:p w14:paraId="33010082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>$</w:t>
      </w:r>
      <w:proofErr w:type="spellStart"/>
      <w:r w:rsidRPr="00576E00">
        <w:rPr>
          <w:lang w:val="uk-UA"/>
        </w:rPr>
        <w:t>this</w:t>
      </w:r>
      <w:proofErr w:type="spellEnd"/>
      <w:r w:rsidRPr="00576E00">
        <w:rPr>
          <w:lang w:val="uk-UA"/>
        </w:rPr>
        <w:t xml:space="preserve"> - це вказівник, який використовується в класі PHP для звернення до поточного об'єкта. Він дозволяє звертатися до властивостей та методів об'єкта всередині самого класу.</w:t>
      </w:r>
    </w:p>
    <w:p w14:paraId="487D4E3F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>4. Як можна викликати батьківський конструктор в конструкторі дочірнього класу?</w:t>
      </w:r>
    </w:p>
    <w:p w14:paraId="0A2FAA9F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 xml:space="preserve">Для виклику батьківського конструктора в конструкторі дочірнього класу використовується ключове слово </w:t>
      </w:r>
      <w:proofErr w:type="spellStart"/>
      <w:r w:rsidRPr="00576E00">
        <w:rPr>
          <w:lang w:val="uk-UA"/>
        </w:rPr>
        <w:t>parent</w:t>
      </w:r>
      <w:proofErr w:type="spellEnd"/>
      <w:r w:rsidRPr="00576E00">
        <w:rPr>
          <w:lang w:val="uk-UA"/>
        </w:rPr>
        <w:t xml:space="preserve"> разом із знаком ::. Наприклад, </w:t>
      </w:r>
      <w:proofErr w:type="spellStart"/>
      <w:r w:rsidRPr="00576E00">
        <w:rPr>
          <w:lang w:val="uk-UA"/>
        </w:rPr>
        <w:t>parent</w:t>
      </w:r>
      <w:proofErr w:type="spellEnd"/>
      <w:r w:rsidRPr="00576E00">
        <w:rPr>
          <w:lang w:val="uk-UA"/>
        </w:rPr>
        <w:t>::__</w:t>
      </w:r>
      <w:proofErr w:type="spellStart"/>
      <w:r w:rsidRPr="00576E00">
        <w:rPr>
          <w:lang w:val="uk-UA"/>
        </w:rPr>
        <w:t>construct</w:t>
      </w:r>
      <w:proofErr w:type="spellEnd"/>
      <w:r w:rsidRPr="00576E00">
        <w:rPr>
          <w:lang w:val="uk-UA"/>
        </w:rPr>
        <w:t>();.</w:t>
      </w:r>
    </w:p>
    <w:p w14:paraId="61B1402B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 xml:space="preserve">5. За допомогою якого методу </w:t>
      </w:r>
      <w:proofErr w:type="spellStart"/>
      <w:r w:rsidRPr="00576E00">
        <w:rPr>
          <w:lang w:val="uk-UA"/>
        </w:rPr>
        <w:t>доступа</w:t>
      </w:r>
      <w:proofErr w:type="spellEnd"/>
      <w:r w:rsidRPr="00576E00">
        <w:rPr>
          <w:lang w:val="uk-UA"/>
        </w:rPr>
        <w:t xml:space="preserve"> можна отримати доступ з поточного та дочірнього класу?</w:t>
      </w:r>
    </w:p>
    <w:p w14:paraId="67F7AA7A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 xml:space="preserve">Для отримання доступу з поточного та дочірнього класу використовуються методи доступу, які оголошені з ключовим словом </w:t>
      </w:r>
      <w:proofErr w:type="spellStart"/>
      <w:r w:rsidRPr="00576E00">
        <w:rPr>
          <w:lang w:val="uk-UA"/>
        </w:rPr>
        <w:t>protected</w:t>
      </w:r>
      <w:proofErr w:type="spellEnd"/>
      <w:r w:rsidRPr="00576E00">
        <w:rPr>
          <w:lang w:val="uk-UA"/>
        </w:rPr>
        <w:t>.</w:t>
      </w:r>
    </w:p>
    <w:p w14:paraId="23540A00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>6. Якою функцією можна імітувати роботу деструктора?</w:t>
      </w:r>
    </w:p>
    <w:p w14:paraId="6A106941" w14:textId="77777777" w:rsidR="00576E00" w:rsidRPr="00576E00" w:rsidRDefault="00576E00" w:rsidP="00576E00">
      <w:pPr>
        <w:spacing w:line="270" w:lineRule="auto"/>
        <w:ind w:left="-5" w:hanging="10"/>
        <w:rPr>
          <w:lang w:val="uk-UA"/>
        </w:rPr>
      </w:pPr>
      <w:r w:rsidRPr="00576E00">
        <w:rPr>
          <w:lang w:val="uk-UA"/>
        </w:rPr>
        <w:t>Для імітації роботи деструктора використовують метод з ім'ям __</w:t>
      </w:r>
      <w:proofErr w:type="spellStart"/>
      <w:r w:rsidRPr="00576E00">
        <w:rPr>
          <w:lang w:val="uk-UA"/>
        </w:rPr>
        <w:t>destruct</w:t>
      </w:r>
      <w:proofErr w:type="spellEnd"/>
      <w:r w:rsidRPr="00576E00">
        <w:rPr>
          <w:lang w:val="uk-UA"/>
        </w:rPr>
        <w:t xml:space="preserve"> в класі. Цей метод буде викликаний автоматично при знищенні об'єкта.</w:t>
      </w:r>
    </w:p>
    <w:p w14:paraId="12A2D8DA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 xml:space="preserve">7. Для чого призначений оператор </w:t>
      </w:r>
      <w:proofErr w:type="spellStart"/>
      <w:r w:rsidRPr="00576E00">
        <w:rPr>
          <w:lang w:val="uk-UA"/>
        </w:rPr>
        <w:t>new</w:t>
      </w:r>
      <w:proofErr w:type="spellEnd"/>
      <w:r w:rsidRPr="00576E00">
        <w:rPr>
          <w:lang w:val="uk-UA"/>
        </w:rPr>
        <w:t>?</w:t>
      </w:r>
    </w:p>
    <w:p w14:paraId="0C65EECD" w14:textId="77777777" w:rsidR="00576E00" w:rsidRPr="00576E00" w:rsidRDefault="00576E00" w:rsidP="00576E00">
      <w:pPr>
        <w:spacing w:line="270" w:lineRule="auto"/>
        <w:ind w:left="-5"/>
        <w:rPr>
          <w:lang w:val="uk-UA"/>
        </w:rPr>
      </w:pPr>
      <w:r w:rsidRPr="00576E00">
        <w:rPr>
          <w:lang w:val="uk-UA"/>
        </w:rPr>
        <w:t xml:space="preserve">Оператор </w:t>
      </w:r>
      <w:proofErr w:type="spellStart"/>
      <w:r w:rsidRPr="00576E00">
        <w:rPr>
          <w:lang w:val="uk-UA"/>
        </w:rPr>
        <w:t>new</w:t>
      </w:r>
      <w:proofErr w:type="spellEnd"/>
      <w:r w:rsidRPr="00576E00">
        <w:rPr>
          <w:lang w:val="uk-UA"/>
        </w:rPr>
        <w:t xml:space="preserve"> використовується для створення нового об'єкта класу. Він виділяє пам'ять для об'єкта та викликає його конструктор для ініціалізації.</w:t>
      </w: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4"/>
      <w:footerReference w:type="first" r:id="rId15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D805" w14:textId="77777777" w:rsidR="00EE6D49" w:rsidRDefault="00EE6D49">
      <w:r>
        <w:separator/>
      </w:r>
    </w:p>
  </w:endnote>
  <w:endnote w:type="continuationSeparator" w:id="0">
    <w:p w14:paraId="14A583A6" w14:textId="77777777" w:rsidR="00EE6D49" w:rsidRDefault="00EE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0174C26C" w:rsidR="00B9437C" w:rsidRPr="0005009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D674D4">
            <w:rPr>
              <w:rFonts w:ascii="Times New Roman" w:hAnsi="Times New Roman" w:cs="Times New Roman"/>
              <w:sz w:val="44"/>
              <w:szCs w:val="20"/>
              <w:lang w:val="en-US"/>
            </w:rPr>
            <w:t>6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0509FB81" w:rsidR="00B9437C" w:rsidRPr="00791F3C" w:rsidRDefault="00D674D4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D674D4">
            <w:t>Створення класу визначеної моделі</w:t>
          </w:r>
          <w:r w:rsidRPr="00791F3C">
            <w:rPr>
              <w:rFonts w:ascii="Times New Roman" w:hAnsi="Times New Roman" w:cs="Times New Roman"/>
              <w:i/>
              <w:iCs/>
              <w:sz w:val="24"/>
            </w:rPr>
            <w:t xml:space="preserve"> 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5832C3F" w:rsidR="00B9437C" w:rsidRPr="00F039C7" w:rsidRDefault="00AB5A2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8261" w14:textId="77777777" w:rsidR="00EE6D49" w:rsidRDefault="00EE6D49">
      <w:r>
        <w:separator/>
      </w:r>
    </w:p>
  </w:footnote>
  <w:footnote w:type="continuationSeparator" w:id="0">
    <w:p w14:paraId="5F416A16" w14:textId="77777777" w:rsidR="00EE6D49" w:rsidRDefault="00EE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0092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6E00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36723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89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674D4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6D49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1181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64</cp:revision>
  <cp:lastPrinted>2023-02-19T10:54:00Z</cp:lastPrinted>
  <dcterms:created xsi:type="dcterms:W3CDTF">2023-09-06T11:23:00Z</dcterms:created>
  <dcterms:modified xsi:type="dcterms:W3CDTF">2023-12-18T21:08:00Z</dcterms:modified>
</cp:coreProperties>
</file>