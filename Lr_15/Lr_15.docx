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352095DD" w:rsidR="00203C1F" w:rsidRPr="009F1936" w:rsidRDefault="00203C1F" w:rsidP="00203C1F">
      <w:pPr>
        <w:jc w:val="center"/>
        <w:rPr>
          <w:b/>
          <w:bCs/>
          <w:lang w:val="uk-UA"/>
        </w:rPr>
      </w:pPr>
      <w:bookmarkStart w:id="0" w:name="_Hlk147875149"/>
      <w:bookmarkEnd w:id="0"/>
      <w:r w:rsidRPr="009F1936">
        <w:rPr>
          <w:b/>
          <w:bCs/>
          <w:lang w:val="uk-UA"/>
        </w:rPr>
        <w:t xml:space="preserve">Лабораторна робота № </w:t>
      </w:r>
      <w:r w:rsidR="003A25D3" w:rsidRPr="009F1936">
        <w:rPr>
          <w:b/>
          <w:bCs/>
          <w:lang w:val="uk-UA"/>
        </w:rPr>
        <w:t>1</w:t>
      </w:r>
      <w:r w:rsidR="00852F7D" w:rsidRPr="009F1936">
        <w:rPr>
          <w:b/>
          <w:bCs/>
          <w:lang w:val="uk-UA"/>
        </w:rPr>
        <w:t>5</w:t>
      </w:r>
    </w:p>
    <w:p w14:paraId="0C23AC52" w14:textId="1A619DA2" w:rsidR="00203C1F" w:rsidRPr="009F1936" w:rsidRDefault="00203C1F" w:rsidP="00203C1F">
      <w:pPr>
        <w:rPr>
          <w:lang w:val="uk-UA"/>
        </w:rPr>
      </w:pPr>
      <w:r w:rsidRPr="009F1936">
        <w:rPr>
          <w:b/>
          <w:bCs/>
          <w:lang w:val="uk-UA"/>
        </w:rPr>
        <w:t>Тема</w:t>
      </w:r>
      <w:r w:rsidR="00766579" w:rsidRPr="009F1936">
        <w:rPr>
          <w:b/>
          <w:bCs/>
          <w:lang w:val="uk-UA"/>
        </w:rPr>
        <w:t>:</w:t>
      </w:r>
      <w:r w:rsidRPr="009F1936">
        <w:rPr>
          <w:lang w:val="uk-UA"/>
        </w:rPr>
        <w:t xml:space="preserve"> </w:t>
      </w:r>
      <w:r w:rsidR="00852F7D" w:rsidRPr="009F1936">
        <w:rPr>
          <w:lang w:val="uk-UA"/>
        </w:rPr>
        <w:t>Створення класу універсальної моделі для архітектури MVC</w:t>
      </w:r>
    </w:p>
    <w:p w14:paraId="4F967D89" w14:textId="0A72BA93" w:rsidR="00203C1F" w:rsidRPr="009F1936" w:rsidRDefault="00AE35F7" w:rsidP="00203C1F">
      <w:pPr>
        <w:rPr>
          <w:lang w:val="uk-UA"/>
        </w:rPr>
      </w:pPr>
      <w:r w:rsidRPr="009F1936">
        <w:rPr>
          <w:b/>
          <w:bCs/>
          <w:lang w:val="uk-UA"/>
        </w:rPr>
        <w:t>М</w:t>
      </w:r>
      <w:r w:rsidR="00203C1F" w:rsidRPr="009F1936">
        <w:rPr>
          <w:b/>
          <w:bCs/>
          <w:lang w:val="uk-UA"/>
        </w:rPr>
        <w:t>ета</w:t>
      </w:r>
      <w:r w:rsidR="00203C1F" w:rsidRPr="009F1936">
        <w:rPr>
          <w:lang w:val="uk-UA"/>
        </w:rPr>
        <w:t xml:space="preserve">: </w:t>
      </w:r>
      <w:r w:rsidR="00852F7D" w:rsidRPr="009F1936">
        <w:rPr>
          <w:lang w:val="uk-UA"/>
        </w:rPr>
        <w:t>Навчитися створювати класи та працювати з екземплярами класів</w:t>
      </w:r>
    </w:p>
    <w:p w14:paraId="03996362" w14:textId="20FC4005" w:rsidR="000E5EF2" w:rsidRPr="009F1936" w:rsidRDefault="000E5EF2" w:rsidP="00203C1F">
      <w:pPr>
        <w:rPr>
          <w:i/>
          <w:iCs/>
          <w:lang w:val="uk-UA"/>
        </w:rPr>
      </w:pPr>
      <w:r w:rsidRPr="009F1936">
        <w:rPr>
          <w:b/>
          <w:bCs/>
          <w:lang w:val="uk-UA"/>
        </w:rPr>
        <w:t>Обладнання</w:t>
      </w:r>
      <w:r w:rsidRPr="009F1936">
        <w:rPr>
          <w:lang w:val="uk-UA"/>
        </w:rPr>
        <w:t>:</w:t>
      </w:r>
      <w:r w:rsidRPr="009F1936">
        <w:rPr>
          <w:rStyle w:val="af1"/>
          <w:i w:val="0"/>
          <w:iCs w:val="0"/>
          <w:lang w:val="uk-UA"/>
        </w:rPr>
        <w:t>Персональний комп'ютер. Пакет програм XAMPP. Текстовий редактор Sublime Text 3 або IDE NetBeans. Web-браузер Chrome, Firefox, Opera</w:t>
      </w:r>
    </w:p>
    <w:p w14:paraId="5A1F7416" w14:textId="7663D07E" w:rsidR="007D040D" w:rsidRPr="009F1936" w:rsidRDefault="00203C1F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Xід роботи:</w:t>
      </w:r>
    </w:p>
    <w:p w14:paraId="4DAAD0E5" w14:textId="72B4FAE3" w:rsidR="009030FA" w:rsidRPr="009F1936" w:rsidRDefault="009030FA" w:rsidP="004211D0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 xml:space="preserve">Варіант </w:t>
      </w:r>
      <w:r w:rsidR="00852F7D" w:rsidRPr="009F1936">
        <w:rPr>
          <w:b/>
          <w:bCs/>
          <w:lang w:val="uk-UA"/>
        </w:rPr>
        <w:t>4</w:t>
      </w:r>
    </w:p>
    <w:p w14:paraId="4B892883" w14:textId="685B7E73" w:rsidR="00852F7D" w:rsidRPr="009F1936" w:rsidRDefault="00FE06E2" w:rsidP="00852F7D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190F01AF" wp14:editId="13B9D2CB">
            <wp:extent cx="2778826" cy="1881604"/>
            <wp:effectExtent l="0" t="0" r="2540" b="4445"/>
            <wp:docPr id="1164745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45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8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B85" w14:textId="2409D8D8" w:rsidR="004211D0" w:rsidRPr="009F1936" w:rsidRDefault="004211D0" w:rsidP="004211D0">
      <w:pPr>
        <w:rPr>
          <w:lang w:val="uk-UA"/>
        </w:rPr>
      </w:pPr>
    </w:p>
    <w:p w14:paraId="217FF843" w14:textId="572F2EC5" w:rsidR="006F34AE" w:rsidRDefault="006F34AE" w:rsidP="004211D0">
      <w:pPr>
        <w:rPr>
          <w:lang w:val="uk-UA"/>
        </w:rPr>
      </w:pPr>
      <w:r w:rsidRPr="009F1936">
        <w:rPr>
          <w:lang w:val="uk-UA"/>
        </w:rPr>
        <w:t xml:space="preserve">Sql запити: </w:t>
      </w:r>
    </w:p>
    <w:p w14:paraId="51DCEA49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>CREATE TABLE photos (</w:t>
      </w:r>
    </w:p>
    <w:p w14:paraId="2314D2E1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id INT PRIMARY KEY AUTO_INCREMENT,</w:t>
      </w:r>
    </w:p>
    <w:p w14:paraId="70EACBD7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filename VARCHAR(255) NOT NULL,</w:t>
      </w:r>
    </w:p>
    <w:p w14:paraId="7A9AE998" w14:textId="77777777" w:rsid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description TEXT,</w:t>
      </w:r>
    </w:p>
    <w:p w14:paraId="39B07A24" w14:textId="5174DA77" w:rsidR="00A10039" w:rsidRPr="00D17D9D" w:rsidRDefault="00A10039" w:rsidP="00A10039">
      <w:pPr>
        <w:rPr>
          <w:lang w:val="en-US"/>
        </w:rPr>
      </w:pPr>
      <w:r>
        <w:rPr>
          <w:lang w:val="en-US"/>
        </w:rPr>
        <w:t xml:space="preserve">    </w:t>
      </w:r>
      <w:r w:rsidRPr="00D17D9D">
        <w:rPr>
          <w:lang w:val="en-US"/>
        </w:rPr>
        <w:t>username VARCHAR(255) NOT NULL,</w:t>
      </w:r>
    </w:p>
    <w:p w14:paraId="4315E2F4" w14:textId="4CA245A3" w:rsidR="00A10039" w:rsidRPr="00FE06E2" w:rsidRDefault="00A10039" w:rsidP="00FD0E5F">
      <w:pPr>
        <w:rPr>
          <w:lang w:val="uk-UA"/>
        </w:rPr>
      </w:pPr>
      <w:r w:rsidRPr="00D17D9D">
        <w:rPr>
          <w:lang w:val="en-US"/>
        </w:rPr>
        <w:t xml:space="preserve">    password VARCHAR(255) NOT NULL</w:t>
      </w:r>
      <w:r w:rsidR="00FE06E2">
        <w:rPr>
          <w:lang w:val="uk-UA"/>
        </w:rPr>
        <w:t>,</w:t>
      </w:r>
    </w:p>
    <w:p w14:paraId="24005B0A" w14:textId="77777777" w:rsidR="00FD0E5F" w:rsidRPr="00FD0E5F" w:rsidRDefault="00FD0E5F" w:rsidP="00FD0E5F">
      <w:pPr>
        <w:rPr>
          <w:lang w:val="uk-UA"/>
        </w:rPr>
      </w:pPr>
      <w:r w:rsidRPr="00FD0E5F">
        <w:rPr>
          <w:lang w:val="uk-UA"/>
        </w:rPr>
        <w:t xml:space="preserve">    created_at TIMESTAMP DEFAULT CURRENT_TIMESTAMP</w:t>
      </w:r>
    </w:p>
    <w:p w14:paraId="3CB15AFC" w14:textId="77777777" w:rsidR="00FD0E5F" w:rsidRPr="00A10039" w:rsidRDefault="00FD0E5F" w:rsidP="00FD0E5F">
      <w:pPr>
        <w:rPr>
          <w:lang w:val="en-US"/>
        </w:rPr>
      </w:pPr>
      <w:r w:rsidRPr="00FD0E5F">
        <w:rPr>
          <w:lang w:val="uk-UA"/>
        </w:rPr>
        <w:t>);</w:t>
      </w:r>
    </w:p>
    <w:p w14:paraId="7AFC52E7" w14:textId="77777777" w:rsidR="00FD0E5F" w:rsidRPr="00FE06E2" w:rsidRDefault="00FD0E5F" w:rsidP="00FD0E5F">
      <w:pPr>
        <w:rPr>
          <w:lang w:val="uk-UA"/>
        </w:rPr>
      </w:pPr>
    </w:p>
    <w:p w14:paraId="4B40860E" w14:textId="627C6B02" w:rsidR="00D6566F" w:rsidRPr="009F1936" w:rsidRDefault="00D6566F" w:rsidP="00853572">
      <w:pPr>
        <w:jc w:val="center"/>
        <w:rPr>
          <w:b/>
          <w:bCs/>
          <w:lang w:val="uk-UA"/>
        </w:rPr>
      </w:pPr>
      <w:r w:rsidRPr="009F1936">
        <w:rPr>
          <w:b/>
          <w:bCs/>
          <w:lang w:val="uk-UA"/>
        </w:rPr>
        <w:t>Контрольні питання:</w:t>
      </w:r>
    </w:p>
    <w:p w14:paraId="619FF858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Що таке клас та екземпляр класу в ООП?</w:t>
      </w:r>
    </w:p>
    <w:p w14:paraId="5107222F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Клас: Це шаблон або візуалізація об'єкта, який описує атрибути (властивості) та методи, які має об'єкт.</w:t>
      </w:r>
    </w:p>
    <w:p w14:paraId="19B7333A" w14:textId="77777777" w:rsidR="009F1936" w:rsidRPr="009F1936" w:rsidRDefault="009F1936" w:rsidP="009F1936">
      <w:pPr>
        <w:pStyle w:val="af0"/>
        <w:numPr>
          <w:ilvl w:val="0"/>
          <w:numId w:val="43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Екземпляр класу (об'єкт): Це конкретний екземпляр класу, створений на основі його шаблону. Екземпляр має конкретні значення для своїх властивостей.</w:t>
      </w:r>
    </w:p>
    <w:p w14:paraId="2434FCD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Коли відбувається ініціалізація властивостей класу?</w:t>
      </w:r>
    </w:p>
    <w:p w14:paraId="1FD52DA9" w14:textId="77777777" w:rsidR="009F1936" w:rsidRPr="009F1936" w:rsidRDefault="009F1936" w:rsidP="009F1936">
      <w:pPr>
        <w:ind w:left="709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Ініціалізація властивостей класу зазвичай відбувається в конструкторі класу.</w:t>
      </w:r>
    </w:p>
    <w:p w14:paraId="5045668A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чого використовується вказівник $this?</w:t>
      </w:r>
    </w:p>
    <w:p w14:paraId="117B942D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Це змінна в об'єктно-орієнтованому коді PHP, яка вказує на поточний об'єкт. Вона використовується для доступу до властивостей та методів поточного об'єкта.</w:t>
      </w:r>
    </w:p>
    <w:p w14:paraId="4CF0463B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 можна викликати батьківський конструктор в конструкторі дочірнього класу?</w:t>
      </w:r>
    </w:p>
    <w:p w14:paraId="38C3350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Для виклику батьківського конструктора в конструкторі дочірнього класу використовується parent::__construct();</w:t>
      </w:r>
    </w:p>
    <w:p w14:paraId="33D52C99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 допомогою якого методу доступа можна отримати доступ з поточного та дочірнього класу?</w:t>
      </w:r>
    </w:p>
    <w:p w14:paraId="141CBD21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Зазвичай для отримання доступу до властивостей та методів з поточного та дочірнього класу використовуються захищені методи та властивості (protected).</w:t>
      </w:r>
    </w:p>
    <w:p w14:paraId="2D9062C5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Якою функцією можна імітувати роботу деструктора?</w:t>
      </w:r>
    </w:p>
    <w:p w14:paraId="1729F9DC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У PHP відсутній явний деструктор, але можна використовувати метод __destruct()</w:t>
      </w:r>
    </w:p>
    <w:p w14:paraId="40631BAD" w14:textId="77777777" w:rsidR="009F1936" w:rsidRPr="009F1936" w:rsidRDefault="009F1936" w:rsidP="009F1936">
      <w:pPr>
        <w:pStyle w:val="af0"/>
        <w:numPr>
          <w:ilvl w:val="0"/>
          <w:numId w:val="41"/>
        </w:numPr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lastRenderedPageBreak/>
        <w:t>Для чого призначений оператор new?</w:t>
      </w:r>
    </w:p>
    <w:p w14:paraId="3529A2E0" w14:textId="77777777" w:rsidR="009F1936" w:rsidRPr="009F1936" w:rsidRDefault="009F1936" w:rsidP="009F1936">
      <w:pPr>
        <w:pStyle w:val="af0"/>
        <w:rPr>
          <w:rStyle w:val="af4"/>
          <w:i w:val="0"/>
          <w:iCs w:val="0"/>
          <w:color w:val="auto"/>
          <w:lang w:val="uk-UA"/>
        </w:rPr>
      </w:pPr>
      <w:r w:rsidRPr="009F1936">
        <w:rPr>
          <w:rStyle w:val="af4"/>
          <w:i w:val="0"/>
          <w:iCs w:val="0"/>
          <w:color w:val="auto"/>
          <w:lang w:val="uk-UA"/>
        </w:rPr>
        <w:t>Оператор new використовується для створення нового екземпляру класу.</w:t>
      </w:r>
    </w:p>
    <w:p w14:paraId="5F40042B" w14:textId="77777777" w:rsidR="009F1936" w:rsidRPr="009F1936" w:rsidRDefault="009F1936" w:rsidP="009F1936">
      <w:pPr>
        <w:rPr>
          <w:b/>
          <w:bCs/>
          <w:lang w:val="uk-UA"/>
        </w:rPr>
      </w:pPr>
    </w:p>
    <w:p w14:paraId="7DC9CCB3" w14:textId="77777777" w:rsidR="006F34AE" w:rsidRPr="009F1936" w:rsidRDefault="006F34AE" w:rsidP="006F34AE">
      <w:pPr>
        <w:rPr>
          <w:b/>
          <w:bCs/>
          <w:lang w:val="uk-UA"/>
        </w:rPr>
      </w:pPr>
    </w:p>
    <w:p w14:paraId="31101D22" w14:textId="77777777" w:rsidR="004F79F4" w:rsidRPr="009F1936" w:rsidRDefault="004F79F4" w:rsidP="006F34AE">
      <w:pPr>
        <w:rPr>
          <w:b/>
          <w:bCs/>
          <w:lang w:val="uk-UA"/>
        </w:rPr>
      </w:pPr>
    </w:p>
    <w:p w14:paraId="5A22123A" w14:textId="77777777" w:rsidR="00580A54" w:rsidRPr="009F1936" w:rsidRDefault="00580A54" w:rsidP="00580A54">
      <w:pPr>
        <w:rPr>
          <w:b/>
          <w:bCs/>
          <w:lang w:val="uk-UA"/>
        </w:rPr>
      </w:pPr>
    </w:p>
    <w:p w14:paraId="262A9E7A" w14:textId="73530CF3" w:rsidR="003A25D3" w:rsidRPr="009F1936" w:rsidRDefault="003A25D3" w:rsidP="003A25D3">
      <w:pPr>
        <w:pStyle w:val="af0"/>
        <w:rPr>
          <w:rStyle w:val="af1"/>
          <w:i w:val="0"/>
          <w:iCs w:val="0"/>
          <w:lang w:val="uk-UA"/>
        </w:rPr>
      </w:pPr>
    </w:p>
    <w:p w14:paraId="08E63C29" w14:textId="79ABA0C8" w:rsidR="000E5EF2" w:rsidRPr="009F1936" w:rsidRDefault="000E5EF2" w:rsidP="000E5EF2">
      <w:pPr>
        <w:ind w:left="709"/>
        <w:rPr>
          <w:rStyle w:val="af1"/>
          <w:i w:val="0"/>
          <w:iCs w:val="0"/>
          <w:lang w:val="uk-UA"/>
        </w:rPr>
      </w:pPr>
    </w:p>
    <w:p w14:paraId="13813B52" w14:textId="77777777" w:rsidR="00CB3F59" w:rsidRPr="009F1936" w:rsidRDefault="00CB3F59" w:rsidP="00CB3F59">
      <w:pPr>
        <w:rPr>
          <w:b/>
          <w:bCs/>
          <w:lang w:val="uk-UA"/>
        </w:rPr>
      </w:pPr>
    </w:p>
    <w:p w14:paraId="3D3F631C" w14:textId="77777777" w:rsidR="006927A4" w:rsidRPr="009F1936" w:rsidRDefault="006927A4" w:rsidP="006927A4">
      <w:pPr>
        <w:rPr>
          <w:b/>
          <w:bCs/>
          <w:lang w:val="uk-UA"/>
        </w:rPr>
      </w:pPr>
    </w:p>
    <w:sectPr w:rsidR="006927A4" w:rsidRPr="009F1936" w:rsidSect="00416133">
      <w:footerReference w:type="default" r:id="rId9"/>
      <w:footerReference w:type="first" r:id="rId10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AC30" w14:textId="77777777" w:rsidR="00C200C3" w:rsidRDefault="00C200C3">
      <w:r>
        <w:separator/>
      </w:r>
    </w:p>
  </w:endnote>
  <w:endnote w:type="continuationSeparator" w:id="0">
    <w:p w14:paraId="454F9BB7" w14:textId="77777777" w:rsidR="00C200C3" w:rsidRDefault="00C2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6B1A5931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  <w:r w:rsidR="0099355B">
            <w:rPr>
              <w:i/>
              <w:sz w:val="36"/>
              <w:szCs w:val="36"/>
              <w:lang w:val="en-US"/>
            </w:rPr>
            <w:t>2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r>
            <w:rPr>
              <w:b/>
              <w:sz w:val="18"/>
              <w:lang w:val="uk-UA"/>
            </w:rPr>
            <w:t>Арк.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Зм.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Арк.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№ докум.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775815CD" w:rsidR="00B9437C" w:rsidRPr="007D3D62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541632">
            <w:rPr>
              <w:rFonts w:ascii="Times New Roman" w:hAnsi="Times New Roman" w:cs="Times New Roman"/>
              <w:sz w:val="44"/>
              <w:szCs w:val="20"/>
              <w:lang w:val="ru-RU"/>
            </w:rPr>
            <w:t>1</w:t>
          </w:r>
          <w:r w:rsidR="007A060E">
            <w:rPr>
              <w:rFonts w:ascii="Times New Roman" w:hAnsi="Times New Roman" w:cs="Times New Roman"/>
              <w:sz w:val="44"/>
              <w:szCs w:val="20"/>
            </w:rPr>
            <w:t>5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№ докум</w:t>
          </w:r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F10E51D" w:rsidR="00B9437C" w:rsidRPr="00791F3C" w:rsidRDefault="007A060E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9F1936">
            <w:t>Створення класу універсальної моделі для архітектури MVC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5E2771D6" w:rsidR="00B9437C" w:rsidRPr="00F039C7" w:rsidRDefault="007A060E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1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Затв</w:t>
          </w:r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C3334" w14:textId="77777777" w:rsidR="00C200C3" w:rsidRDefault="00C200C3">
      <w:r>
        <w:separator/>
      </w:r>
    </w:p>
  </w:footnote>
  <w:footnote w:type="continuationSeparator" w:id="0">
    <w:p w14:paraId="02DD9F19" w14:textId="77777777" w:rsidR="00C200C3" w:rsidRDefault="00C20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3585B0F"/>
    <w:multiLevelType w:val="hybridMultilevel"/>
    <w:tmpl w:val="322E5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326BC"/>
    <w:multiLevelType w:val="hybridMultilevel"/>
    <w:tmpl w:val="76E25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B4756"/>
    <w:multiLevelType w:val="hybridMultilevel"/>
    <w:tmpl w:val="D4E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C3A50"/>
    <w:multiLevelType w:val="multilevel"/>
    <w:tmpl w:val="AC44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C6778"/>
    <w:multiLevelType w:val="hybridMultilevel"/>
    <w:tmpl w:val="4FDC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770B7"/>
    <w:multiLevelType w:val="hybridMultilevel"/>
    <w:tmpl w:val="F9EC7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35022"/>
    <w:multiLevelType w:val="multilevel"/>
    <w:tmpl w:val="D45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20711B"/>
    <w:multiLevelType w:val="hybridMultilevel"/>
    <w:tmpl w:val="D9AAF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A7A80"/>
    <w:multiLevelType w:val="multilevel"/>
    <w:tmpl w:val="B5F8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CD3C57"/>
    <w:multiLevelType w:val="hybridMultilevel"/>
    <w:tmpl w:val="10D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45925"/>
    <w:multiLevelType w:val="multilevel"/>
    <w:tmpl w:val="600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37AA1"/>
    <w:multiLevelType w:val="hybridMultilevel"/>
    <w:tmpl w:val="7F4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C90937"/>
    <w:multiLevelType w:val="hybridMultilevel"/>
    <w:tmpl w:val="7EE4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C2F0D"/>
    <w:multiLevelType w:val="multilevel"/>
    <w:tmpl w:val="6FC4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80630"/>
    <w:multiLevelType w:val="multilevel"/>
    <w:tmpl w:val="3F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E745C0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41DA6"/>
    <w:multiLevelType w:val="multilevel"/>
    <w:tmpl w:val="1BF8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B2535"/>
    <w:multiLevelType w:val="multilevel"/>
    <w:tmpl w:val="1C92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C858BE"/>
    <w:multiLevelType w:val="hybridMultilevel"/>
    <w:tmpl w:val="78C6C1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284783">
    <w:abstractNumId w:val="33"/>
  </w:num>
  <w:num w:numId="2" w16cid:durableId="1976525367">
    <w:abstractNumId w:val="7"/>
  </w:num>
  <w:num w:numId="3" w16cid:durableId="550386860">
    <w:abstractNumId w:val="0"/>
  </w:num>
  <w:num w:numId="4" w16cid:durableId="1735354283">
    <w:abstractNumId w:val="41"/>
  </w:num>
  <w:num w:numId="5" w16cid:durableId="2006274919">
    <w:abstractNumId w:val="36"/>
  </w:num>
  <w:num w:numId="6" w16cid:durableId="1455635279">
    <w:abstractNumId w:val="28"/>
  </w:num>
  <w:num w:numId="7" w16cid:durableId="1062097939">
    <w:abstractNumId w:val="39"/>
  </w:num>
  <w:num w:numId="8" w16cid:durableId="1702783926">
    <w:abstractNumId w:val="3"/>
  </w:num>
  <w:num w:numId="9" w16cid:durableId="106241005">
    <w:abstractNumId w:val="10"/>
  </w:num>
  <w:num w:numId="10" w16cid:durableId="492255730">
    <w:abstractNumId w:val="1"/>
  </w:num>
  <w:num w:numId="11" w16cid:durableId="1490560036">
    <w:abstractNumId w:val="17"/>
  </w:num>
  <w:num w:numId="12" w16cid:durableId="1581014404">
    <w:abstractNumId w:val="24"/>
  </w:num>
  <w:num w:numId="13" w16cid:durableId="1454324705">
    <w:abstractNumId w:val="31"/>
  </w:num>
  <w:num w:numId="14" w16cid:durableId="1572233186">
    <w:abstractNumId w:val="8"/>
  </w:num>
  <w:num w:numId="15" w16cid:durableId="245118425">
    <w:abstractNumId w:val="12"/>
  </w:num>
  <w:num w:numId="16" w16cid:durableId="1248923136">
    <w:abstractNumId w:val="42"/>
  </w:num>
  <w:num w:numId="17" w16cid:durableId="275408533">
    <w:abstractNumId w:val="25"/>
  </w:num>
  <w:num w:numId="18" w16cid:durableId="465129790">
    <w:abstractNumId w:val="2"/>
  </w:num>
  <w:num w:numId="19" w16cid:durableId="1221601174">
    <w:abstractNumId w:val="37"/>
  </w:num>
  <w:num w:numId="20" w16cid:durableId="924874193">
    <w:abstractNumId w:val="35"/>
  </w:num>
  <w:num w:numId="21" w16cid:durableId="1042024969">
    <w:abstractNumId w:val="14"/>
  </w:num>
  <w:num w:numId="22" w16cid:durableId="2108621605">
    <w:abstractNumId w:val="6"/>
  </w:num>
  <w:num w:numId="23" w16cid:durableId="919601819">
    <w:abstractNumId w:val="30"/>
  </w:num>
  <w:num w:numId="24" w16cid:durableId="670983056">
    <w:abstractNumId w:val="18"/>
  </w:num>
  <w:num w:numId="25" w16cid:durableId="883175228">
    <w:abstractNumId w:val="34"/>
  </w:num>
  <w:num w:numId="26" w16cid:durableId="345711966">
    <w:abstractNumId w:val="21"/>
  </w:num>
  <w:num w:numId="27" w16cid:durableId="2041932906">
    <w:abstractNumId w:val="11"/>
  </w:num>
  <w:num w:numId="28" w16cid:durableId="1587882007">
    <w:abstractNumId w:val="4"/>
  </w:num>
  <w:num w:numId="29" w16cid:durableId="847863297">
    <w:abstractNumId w:val="38"/>
  </w:num>
  <w:num w:numId="30" w16cid:durableId="1040591717">
    <w:abstractNumId w:val="9"/>
  </w:num>
  <w:num w:numId="31" w16cid:durableId="1518811817">
    <w:abstractNumId w:val="29"/>
  </w:num>
  <w:num w:numId="32" w16cid:durableId="1348403761">
    <w:abstractNumId w:val="5"/>
  </w:num>
  <w:num w:numId="33" w16cid:durableId="1328368004">
    <w:abstractNumId w:val="32"/>
  </w:num>
  <w:num w:numId="34" w16cid:durableId="1316296203">
    <w:abstractNumId w:val="13"/>
  </w:num>
  <w:num w:numId="35" w16cid:durableId="1362127512">
    <w:abstractNumId w:val="16"/>
  </w:num>
  <w:num w:numId="36" w16cid:durableId="1990405721">
    <w:abstractNumId w:val="26"/>
  </w:num>
  <w:num w:numId="37" w16cid:durableId="970214095">
    <w:abstractNumId w:val="40"/>
  </w:num>
  <w:num w:numId="38" w16cid:durableId="1840658936">
    <w:abstractNumId w:val="22"/>
  </w:num>
  <w:num w:numId="39" w16cid:durableId="313024923">
    <w:abstractNumId w:val="15"/>
  </w:num>
  <w:num w:numId="40" w16cid:durableId="1169976665">
    <w:abstractNumId w:val="27"/>
  </w:num>
  <w:num w:numId="41" w16cid:durableId="856507818">
    <w:abstractNumId w:val="23"/>
  </w:num>
  <w:num w:numId="42" w16cid:durableId="115410591">
    <w:abstractNumId w:val="20"/>
  </w:num>
  <w:num w:numId="43" w16cid:durableId="1208764334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lignBordersAndEdg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17E56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67E70"/>
    <w:rsid w:val="00074251"/>
    <w:rsid w:val="000773C7"/>
    <w:rsid w:val="000865CD"/>
    <w:rsid w:val="0009310E"/>
    <w:rsid w:val="000A259E"/>
    <w:rsid w:val="000A2808"/>
    <w:rsid w:val="000A45A8"/>
    <w:rsid w:val="000B0E85"/>
    <w:rsid w:val="000B2CE5"/>
    <w:rsid w:val="000B2D7F"/>
    <w:rsid w:val="000C031F"/>
    <w:rsid w:val="000C27C5"/>
    <w:rsid w:val="000C2CDC"/>
    <w:rsid w:val="000C5CCD"/>
    <w:rsid w:val="000D4EC8"/>
    <w:rsid w:val="000E1AC1"/>
    <w:rsid w:val="000E33B6"/>
    <w:rsid w:val="000E3C44"/>
    <w:rsid w:val="000E511F"/>
    <w:rsid w:val="000E5EF2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11FE"/>
    <w:rsid w:val="00155821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172A"/>
    <w:rsid w:val="0020389E"/>
    <w:rsid w:val="00203C1F"/>
    <w:rsid w:val="002054B6"/>
    <w:rsid w:val="002123AC"/>
    <w:rsid w:val="00224995"/>
    <w:rsid w:val="00226360"/>
    <w:rsid w:val="00233C41"/>
    <w:rsid w:val="00240C2E"/>
    <w:rsid w:val="002419EE"/>
    <w:rsid w:val="00241AF4"/>
    <w:rsid w:val="00246A73"/>
    <w:rsid w:val="00246BA9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D6E93"/>
    <w:rsid w:val="002E116D"/>
    <w:rsid w:val="002E4302"/>
    <w:rsid w:val="002E4A8F"/>
    <w:rsid w:val="002E6828"/>
    <w:rsid w:val="002F2298"/>
    <w:rsid w:val="003020F3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666D7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A25D3"/>
    <w:rsid w:val="003B1761"/>
    <w:rsid w:val="003B37A4"/>
    <w:rsid w:val="003C6A28"/>
    <w:rsid w:val="003C6E16"/>
    <w:rsid w:val="003D4B22"/>
    <w:rsid w:val="003D5F5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11D0"/>
    <w:rsid w:val="00423097"/>
    <w:rsid w:val="004234CE"/>
    <w:rsid w:val="00431E45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96F8B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4F79F4"/>
    <w:rsid w:val="00500C8A"/>
    <w:rsid w:val="005057C3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41632"/>
    <w:rsid w:val="005527E0"/>
    <w:rsid w:val="00552FF1"/>
    <w:rsid w:val="005545E6"/>
    <w:rsid w:val="00560FF6"/>
    <w:rsid w:val="005778CF"/>
    <w:rsid w:val="00577B0B"/>
    <w:rsid w:val="00577CF1"/>
    <w:rsid w:val="00580A54"/>
    <w:rsid w:val="005811CA"/>
    <w:rsid w:val="005814FE"/>
    <w:rsid w:val="005826EB"/>
    <w:rsid w:val="00582FB0"/>
    <w:rsid w:val="0058398E"/>
    <w:rsid w:val="00584CDA"/>
    <w:rsid w:val="00586FB4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D7F19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47529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2A68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6F34AE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5303C"/>
    <w:rsid w:val="007610AD"/>
    <w:rsid w:val="00763B11"/>
    <w:rsid w:val="00764278"/>
    <w:rsid w:val="00766579"/>
    <w:rsid w:val="00770A69"/>
    <w:rsid w:val="0077675F"/>
    <w:rsid w:val="0077677F"/>
    <w:rsid w:val="0078280D"/>
    <w:rsid w:val="00783300"/>
    <w:rsid w:val="00787D6C"/>
    <w:rsid w:val="00791F0D"/>
    <w:rsid w:val="00791F3C"/>
    <w:rsid w:val="007935D2"/>
    <w:rsid w:val="00793B8A"/>
    <w:rsid w:val="0079599E"/>
    <w:rsid w:val="00795B92"/>
    <w:rsid w:val="00797A03"/>
    <w:rsid w:val="007A060E"/>
    <w:rsid w:val="007A7CE2"/>
    <w:rsid w:val="007B0109"/>
    <w:rsid w:val="007B1823"/>
    <w:rsid w:val="007C5D2F"/>
    <w:rsid w:val="007C7B15"/>
    <w:rsid w:val="007D040D"/>
    <w:rsid w:val="007D2C5C"/>
    <w:rsid w:val="007D3D62"/>
    <w:rsid w:val="007D3F7F"/>
    <w:rsid w:val="007D5A35"/>
    <w:rsid w:val="007E1718"/>
    <w:rsid w:val="007E3780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17CA9"/>
    <w:rsid w:val="0082022B"/>
    <w:rsid w:val="00836C13"/>
    <w:rsid w:val="0084556C"/>
    <w:rsid w:val="00846DC6"/>
    <w:rsid w:val="00846F6D"/>
    <w:rsid w:val="00851E05"/>
    <w:rsid w:val="00852F7D"/>
    <w:rsid w:val="00853572"/>
    <w:rsid w:val="00853D58"/>
    <w:rsid w:val="00854354"/>
    <w:rsid w:val="00856264"/>
    <w:rsid w:val="0085661D"/>
    <w:rsid w:val="008606F0"/>
    <w:rsid w:val="0086099C"/>
    <w:rsid w:val="00865D95"/>
    <w:rsid w:val="00873B74"/>
    <w:rsid w:val="008847E1"/>
    <w:rsid w:val="0088658C"/>
    <w:rsid w:val="00890652"/>
    <w:rsid w:val="00895E32"/>
    <w:rsid w:val="008A1221"/>
    <w:rsid w:val="008A70D5"/>
    <w:rsid w:val="008A75AD"/>
    <w:rsid w:val="008B15AC"/>
    <w:rsid w:val="008B4916"/>
    <w:rsid w:val="008B7A48"/>
    <w:rsid w:val="008C11B9"/>
    <w:rsid w:val="008D2909"/>
    <w:rsid w:val="008D670F"/>
    <w:rsid w:val="008E5854"/>
    <w:rsid w:val="008E7A1E"/>
    <w:rsid w:val="008F3136"/>
    <w:rsid w:val="008F420D"/>
    <w:rsid w:val="008F65A0"/>
    <w:rsid w:val="009010E4"/>
    <w:rsid w:val="009024B5"/>
    <w:rsid w:val="009030FA"/>
    <w:rsid w:val="0090528D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355B"/>
    <w:rsid w:val="009955E2"/>
    <w:rsid w:val="009973EA"/>
    <w:rsid w:val="009A1A0A"/>
    <w:rsid w:val="009A21BA"/>
    <w:rsid w:val="009A3906"/>
    <w:rsid w:val="009B164F"/>
    <w:rsid w:val="009B2836"/>
    <w:rsid w:val="009B3003"/>
    <w:rsid w:val="009B5DAF"/>
    <w:rsid w:val="009C41B4"/>
    <w:rsid w:val="009C5962"/>
    <w:rsid w:val="009D0F00"/>
    <w:rsid w:val="009D307D"/>
    <w:rsid w:val="009D51E0"/>
    <w:rsid w:val="009D6B7A"/>
    <w:rsid w:val="009E1919"/>
    <w:rsid w:val="009E32CA"/>
    <w:rsid w:val="009E713F"/>
    <w:rsid w:val="009F00C0"/>
    <w:rsid w:val="009F1936"/>
    <w:rsid w:val="00A03A02"/>
    <w:rsid w:val="00A10039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B5A22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1C20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84C92"/>
    <w:rsid w:val="00B94169"/>
    <w:rsid w:val="00B9437C"/>
    <w:rsid w:val="00B94F44"/>
    <w:rsid w:val="00B97449"/>
    <w:rsid w:val="00BA6514"/>
    <w:rsid w:val="00BB1A92"/>
    <w:rsid w:val="00BB2D81"/>
    <w:rsid w:val="00BB5EB4"/>
    <w:rsid w:val="00BB63F0"/>
    <w:rsid w:val="00BB7C10"/>
    <w:rsid w:val="00BC3410"/>
    <w:rsid w:val="00BC7C5F"/>
    <w:rsid w:val="00BD5BD7"/>
    <w:rsid w:val="00BE21B4"/>
    <w:rsid w:val="00BE4729"/>
    <w:rsid w:val="00BE4DE2"/>
    <w:rsid w:val="00BF174C"/>
    <w:rsid w:val="00BF1905"/>
    <w:rsid w:val="00BF38E9"/>
    <w:rsid w:val="00BF4AE9"/>
    <w:rsid w:val="00C010D3"/>
    <w:rsid w:val="00C013FB"/>
    <w:rsid w:val="00C01BDE"/>
    <w:rsid w:val="00C02778"/>
    <w:rsid w:val="00C15C42"/>
    <w:rsid w:val="00C200C3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3F59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D9D"/>
    <w:rsid w:val="00D17F2C"/>
    <w:rsid w:val="00D206E6"/>
    <w:rsid w:val="00D24B93"/>
    <w:rsid w:val="00D26BF8"/>
    <w:rsid w:val="00D273BA"/>
    <w:rsid w:val="00D37637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A56BE"/>
    <w:rsid w:val="00DB12F2"/>
    <w:rsid w:val="00DB13B3"/>
    <w:rsid w:val="00DB4CE1"/>
    <w:rsid w:val="00DB51A4"/>
    <w:rsid w:val="00DB6C42"/>
    <w:rsid w:val="00DC1680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2A71"/>
    <w:rsid w:val="00E0351B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047C"/>
    <w:rsid w:val="00E9156E"/>
    <w:rsid w:val="00E92B3D"/>
    <w:rsid w:val="00E92E6A"/>
    <w:rsid w:val="00E979D0"/>
    <w:rsid w:val="00EA1FA5"/>
    <w:rsid w:val="00EA76C9"/>
    <w:rsid w:val="00EA7B88"/>
    <w:rsid w:val="00EB4B39"/>
    <w:rsid w:val="00EC17B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664CE"/>
    <w:rsid w:val="00F709EE"/>
    <w:rsid w:val="00F740E8"/>
    <w:rsid w:val="00F76089"/>
    <w:rsid w:val="00F816FB"/>
    <w:rsid w:val="00F83586"/>
    <w:rsid w:val="00F94210"/>
    <w:rsid w:val="00F9628E"/>
    <w:rsid w:val="00FA0BA2"/>
    <w:rsid w:val="00FA1754"/>
    <w:rsid w:val="00FA2211"/>
    <w:rsid w:val="00FA6729"/>
    <w:rsid w:val="00FB0AD2"/>
    <w:rsid w:val="00FD0E5F"/>
    <w:rsid w:val="00FD567D"/>
    <w:rsid w:val="00FE06E2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0039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  <w:style w:type="character" w:styleId="af4">
    <w:name w:val="Subtle Emphasis"/>
    <w:basedOn w:val="a0"/>
    <w:uiPriority w:val="19"/>
    <w:qFormat/>
    <w:rsid w:val="0020172A"/>
    <w:rPr>
      <w:i/>
      <w:iCs/>
      <w:color w:val="404040" w:themeColor="text1" w:themeTint="BF"/>
    </w:rPr>
  </w:style>
  <w:style w:type="character" w:customStyle="1" w:styleId="hljs-keyword">
    <w:name w:val="hljs-keyword"/>
    <w:basedOn w:val="a0"/>
    <w:rsid w:val="006F34AE"/>
  </w:style>
  <w:style w:type="character" w:customStyle="1" w:styleId="hljs-type">
    <w:name w:val="hljs-type"/>
    <w:basedOn w:val="a0"/>
    <w:rsid w:val="006F34AE"/>
  </w:style>
  <w:style w:type="character" w:customStyle="1" w:styleId="hljs-number">
    <w:name w:val="hljs-number"/>
    <w:basedOn w:val="a0"/>
    <w:rsid w:val="006F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1288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70</cp:revision>
  <cp:lastPrinted>2023-02-19T10:54:00Z</cp:lastPrinted>
  <dcterms:created xsi:type="dcterms:W3CDTF">2023-09-06T11:23:00Z</dcterms:created>
  <dcterms:modified xsi:type="dcterms:W3CDTF">2023-12-05T22:20:00Z</dcterms:modified>
</cp:coreProperties>
</file>