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21D28FAF" w:rsidR="00203C1F" w:rsidRPr="00CB76DB" w:rsidRDefault="00203C1F" w:rsidP="00203C1F">
      <w:pPr>
        <w:jc w:val="center"/>
        <w:rPr>
          <w:b/>
          <w:bCs/>
          <w:lang w:val="en-US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CB76DB">
        <w:rPr>
          <w:b/>
          <w:bCs/>
          <w:lang w:val="en-US"/>
        </w:rPr>
        <w:t>8</w:t>
      </w:r>
    </w:p>
    <w:p w14:paraId="0C23AC52" w14:textId="05F6304D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="00766579">
        <w:rPr>
          <w:b/>
          <w:bCs/>
          <w:lang w:val="uk-UA"/>
        </w:rPr>
        <w:t>:</w:t>
      </w:r>
      <w:r w:rsidRPr="009877A6">
        <w:rPr>
          <w:lang w:val="uk-UA"/>
        </w:rPr>
        <w:t xml:space="preserve"> </w:t>
      </w:r>
      <w:r w:rsidR="00CB76DB" w:rsidRPr="00CB76DB">
        <w:rPr>
          <w:lang w:val="uk-UA"/>
        </w:rPr>
        <w:t xml:space="preserve">Створення </w:t>
      </w:r>
      <w:proofErr w:type="spellStart"/>
      <w:r w:rsidR="00CB76DB" w:rsidRPr="00CB76DB">
        <w:rPr>
          <w:lang w:val="uk-UA"/>
        </w:rPr>
        <w:t>контроллерів</w:t>
      </w:r>
      <w:proofErr w:type="spellEnd"/>
      <w:r w:rsidR="00CB76DB" w:rsidRPr="00CB76DB">
        <w:rPr>
          <w:lang w:val="uk-UA"/>
        </w:rPr>
        <w:t xml:space="preserve"> для обробки користувацьких запитів</w:t>
      </w:r>
    </w:p>
    <w:p w14:paraId="4F967D89" w14:textId="420E0AC5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CB76DB" w:rsidRPr="00CB76DB">
        <w:rPr>
          <w:lang w:val="uk-UA"/>
        </w:rPr>
        <w:t xml:space="preserve">Навчитися працювати з моделями, розділяти </w:t>
      </w:r>
      <w:proofErr w:type="spellStart"/>
      <w:r w:rsidR="00CB76DB" w:rsidRPr="00CB76DB">
        <w:rPr>
          <w:lang w:val="uk-UA"/>
        </w:rPr>
        <w:t>проєкт</w:t>
      </w:r>
      <w:proofErr w:type="spellEnd"/>
      <w:r w:rsidR="00CB76DB" w:rsidRPr="00CB76DB">
        <w:rPr>
          <w:lang w:val="uk-UA"/>
        </w:rPr>
        <w:t xml:space="preserve"> на структурні частини, використовувати файли конфігурації для збереження налаштувань проекту.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5A1F7416" w14:textId="7663D07E" w:rsidR="007D040D" w:rsidRDefault="00203C1F" w:rsidP="004211D0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5D85DC6D" w14:textId="77777777" w:rsidR="005D363F" w:rsidRPr="004F7B6F" w:rsidRDefault="005D363F" w:rsidP="005D363F">
      <w:pPr>
        <w:rPr>
          <w:b/>
          <w:lang w:val="uk-UA"/>
        </w:rPr>
      </w:pPr>
      <w:r w:rsidRPr="004F7B6F">
        <w:rPr>
          <w:b/>
          <w:noProof/>
          <w:lang w:val="uk-UA"/>
        </w:rPr>
        <w:drawing>
          <wp:inline distT="0" distB="0" distL="0" distR="0" wp14:anchorId="034FB098" wp14:editId="23366FF1">
            <wp:extent cx="2150669" cy="25723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730" cy="25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1879" w14:textId="77777777" w:rsidR="005D363F" w:rsidRPr="004F7B6F" w:rsidRDefault="005D363F" w:rsidP="005D363F">
      <w:pPr>
        <w:rPr>
          <w:b/>
          <w:lang w:val="uk-UA"/>
        </w:rPr>
      </w:pPr>
      <w:r w:rsidRPr="004F7B6F">
        <w:rPr>
          <w:b/>
          <w:noProof/>
          <w:lang w:val="uk-UA"/>
        </w:rPr>
        <w:drawing>
          <wp:inline distT="0" distB="0" distL="0" distR="0" wp14:anchorId="7A713748" wp14:editId="6462C7FB">
            <wp:extent cx="2201545" cy="2715948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166" cy="27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E6E" w14:textId="77777777" w:rsidR="005D363F" w:rsidRPr="004F7B6F" w:rsidRDefault="005D363F" w:rsidP="005D363F">
      <w:pPr>
        <w:rPr>
          <w:b/>
          <w:lang w:val="uk-UA"/>
        </w:rPr>
      </w:pPr>
      <w:r w:rsidRPr="004F7B6F">
        <w:rPr>
          <w:b/>
          <w:noProof/>
          <w:lang w:val="uk-UA"/>
        </w:rPr>
        <w:drawing>
          <wp:inline distT="0" distB="0" distL="0" distR="0" wp14:anchorId="3C9EC7B8" wp14:editId="3260A806">
            <wp:extent cx="2201545" cy="200279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0429" cy="20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0131" w14:textId="77777777" w:rsidR="005D363F" w:rsidRPr="004F7B6F" w:rsidRDefault="005D363F" w:rsidP="005D363F">
      <w:pPr>
        <w:spacing w:line="270" w:lineRule="auto"/>
        <w:ind w:left="-5"/>
        <w:rPr>
          <w:noProof/>
          <w:lang w:val="uk-UA"/>
        </w:rPr>
      </w:pPr>
      <w:r w:rsidRPr="004F7B6F">
        <w:rPr>
          <w:noProof/>
        </w:rPr>
        <w:lastRenderedPageBreak/>
        <w:drawing>
          <wp:inline distT="0" distB="0" distL="0" distR="0" wp14:anchorId="411AC147" wp14:editId="3A758521">
            <wp:extent cx="2147372" cy="2721254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174" cy="273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AFD5" w14:textId="77777777" w:rsidR="005D363F" w:rsidRPr="004F7B6F" w:rsidRDefault="005D363F" w:rsidP="005D363F">
      <w:pPr>
        <w:spacing w:line="270" w:lineRule="auto"/>
        <w:ind w:left="-5"/>
        <w:rPr>
          <w:noProof/>
          <w:lang w:val="uk-UA"/>
        </w:rPr>
      </w:pPr>
      <w:r w:rsidRPr="004F7B6F">
        <w:rPr>
          <w:noProof/>
        </w:rPr>
        <w:drawing>
          <wp:inline distT="0" distB="0" distL="0" distR="0" wp14:anchorId="49810FA4" wp14:editId="7741D972">
            <wp:extent cx="2147703" cy="14703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529" cy="14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21C" w14:textId="77777777" w:rsidR="005D363F" w:rsidRPr="004F7B6F" w:rsidRDefault="005D363F" w:rsidP="005D363F">
      <w:pPr>
        <w:spacing w:line="270" w:lineRule="auto"/>
        <w:ind w:left="-5"/>
        <w:rPr>
          <w:noProof/>
          <w:lang w:val="uk-UA"/>
        </w:rPr>
      </w:pPr>
      <w:r w:rsidRPr="004F7B6F">
        <w:rPr>
          <w:noProof/>
        </w:rPr>
        <w:drawing>
          <wp:inline distT="0" distB="0" distL="0" distR="0" wp14:anchorId="343FE692" wp14:editId="127D4822">
            <wp:extent cx="2136039" cy="24419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0920" cy="245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9CF3" w14:textId="77777777" w:rsidR="005D363F" w:rsidRPr="004F7B6F" w:rsidRDefault="005D363F" w:rsidP="005D363F">
      <w:pPr>
        <w:spacing w:line="270" w:lineRule="auto"/>
        <w:ind w:left="-5"/>
        <w:rPr>
          <w:noProof/>
          <w:lang w:val="uk-UA"/>
        </w:rPr>
      </w:pPr>
      <w:r w:rsidRPr="004F7B6F">
        <w:rPr>
          <w:noProof/>
        </w:rPr>
        <w:drawing>
          <wp:inline distT="0" distB="0" distL="0" distR="0" wp14:anchorId="6B44F2B3" wp14:editId="4F1FBFA0">
            <wp:extent cx="2135505" cy="978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444" cy="10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C26A" w14:textId="77777777" w:rsidR="005D363F" w:rsidRPr="004F7B6F" w:rsidRDefault="005D363F" w:rsidP="005D363F">
      <w:pPr>
        <w:spacing w:line="270" w:lineRule="auto"/>
        <w:ind w:left="-5"/>
        <w:jc w:val="center"/>
        <w:rPr>
          <w:b/>
          <w:lang w:val="uk-UA"/>
        </w:rPr>
      </w:pPr>
      <w:r w:rsidRPr="004F7B6F">
        <w:rPr>
          <w:b/>
          <w:lang w:val="uk-UA"/>
        </w:rPr>
        <w:t>Контрольні питання</w:t>
      </w:r>
    </w:p>
    <w:p w14:paraId="6FEB0F75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1. Що таке контролер в контексті веб-розробки?</w:t>
      </w:r>
    </w:p>
    <w:p w14:paraId="27BCE920" w14:textId="77777777" w:rsidR="005D363F" w:rsidRPr="004F7B6F" w:rsidRDefault="005D363F" w:rsidP="005D363F">
      <w:pPr>
        <w:spacing w:line="270" w:lineRule="auto"/>
        <w:ind w:left="-5" w:hanging="10"/>
        <w:rPr>
          <w:lang w:val="uk-UA"/>
        </w:rPr>
      </w:pPr>
      <w:r w:rsidRPr="004F7B6F">
        <w:rPr>
          <w:lang w:val="uk-UA"/>
        </w:rPr>
        <w:t xml:space="preserve">У веб-розробці контролер – це компонент, відповідальний за обробку HTTP-запитів, </w:t>
      </w:r>
      <w:proofErr w:type="spellStart"/>
      <w:r w:rsidRPr="004F7B6F">
        <w:rPr>
          <w:lang w:val="uk-UA"/>
        </w:rPr>
        <w:t>взаємодіючи</w:t>
      </w:r>
      <w:proofErr w:type="spellEnd"/>
      <w:r w:rsidRPr="004F7B6F">
        <w:rPr>
          <w:lang w:val="uk-UA"/>
        </w:rPr>
        <w:t xml:space="preserve"> з моделями та видами. Контролер призначений для керування логікою обробки запитів і подій веб-додатку.</w:t>
      </w:r>
    </w:p>
    <w:p w14:paraId="15484094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2. Яка роль контролера в архітектурі MVC (</w:t>
      </w:r>
      <w:proofErr w:type="spellStart"/>
      <w:r w:rsidRPr="004F7B6F">
        <w:rPr>
          <w:lang w:val="uk-UA"/>
        </w:rPr>
        <w:t>Model-View-Controller</w:t>
      </w:r>
      <w:proofErr w:type="spellEnd"/>
      <w:r w:rsidRPr="004F7B6F">
        <w:rPr>
          <w:lang w:val="uk-UA"/>
        </w:rPr>
        <w:t>)?</w:t>
      </w:r>
    </w:p>
    <w:p w14:paraId="0FE219FA" w14:textId="77777777" w:rsidR="005D363F" w:rsidRPr="004F7B6F" w:rsidRDefault="005D363F" w:rsidP="005D363F">
      <w:pPr>
        <w:spacing w:line="270" w:lineRule="auto"/>
        <w:ind w:left="-5" w:hanging="10"/>
        <w:rPr>
          <w:lang w:val="uk-UA"/>
        </w:rPr>
      </w:pPr>
      <w:r w:rsidRPr="004F7B6F">
        <w:rPr>
          <w:lang w:val="uk-UA"/>
        </w:rPr>
        <w:lastRenderedPageBreak/>
        <w:t>У парадигмі MVC, контролер відповідає за прийняття вхідних запитів від користувача, обробку цих запитів, та ініціювання відповідних змін у моделях та відображеннях (видах). Він виконує роль посередника між моделями, які представляють дані, і видами, які відображають інформацію для користувача.</w:t>
      </w:r>
    </w:p>
    <w:p w14:paraId="700B45BD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3. Які завдання можуть виконувати контролери в процесі обробки HTTP-запитів?</w:t>
      </w:r>
    </w:p>
    <w:p w14:paraId="7B7F4D28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Контролери можуть виконувати різні завдання, такі як:</w:t>
      </w:r>
    </w:p>
    <w:p w14:paraId="5DBFEE24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- Прийом та аналіз вхідних HTTP-запитів.</w:t>
      </w:r>
    </w:p>
    <w:p w14:paraId="271FC999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- Взаємодія з моделями для отримання чи збереження даних.</w:t>
      </w:r>
    </w:p>
    <w:p w14:paraId="0985C95A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- Ініціювання відображення відповідей для користувача.</w:t>
      </w:r>
    </w:p>
    <w:p w14:paraId="6C8A4235" w14:textId="77777777" w:rsidR="005D363F" w:rsidRPr="004F7B6F" w:rsidRDefault="005D363F" w:rsidP="005D363F">
      <w:pPr>
        <w:spacing w:line="270" w:lineRule="auto"/>
        <w:ind w:left="-5" w:hanging="10"/>
        <w:rPr>
          <w:lang w:val="uk-UA"/>
        </w:rPr>
      </w:pPr>
      <w:r w:rsidRPr="004F7B6F">
        <w:rPr>
          <w:lang w:val="uk-UA"/>
        </w:rPr>
        <w:t>- Обробка подій та виконання бізнес-логіки.</w:t>
      </w:r>
    </w:p>
    <w:p w14:paraId="0F1AD428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4. Яка різниця між функціональними контролерами та класами-контролерами в контексті веб-розробки?</w:t>
      </w:r>
    </w:p>
    <w:p w14:paraId="1349C166" w14:textId="77777777" w:rsidR="005D363F" w:rsidRPr="004F7B6F" w:rsidRDefault="005D363F" w:rsidP="005D363F">
      <w:pPr>
        <w:spacing w:line="270" w:lineRule="auto"/>
        <w:ind w:left="-5" w:hanging="10"/>
        <w:rPr>
          <w:lang w:val="uk-UA"/>
        </w:rPr>
      </w:pPr>
      <w:r w:rsidRPr="004F7B6F">
        <w:rPr>
          <w:lang w:val="uk-UA"/>
        </w:rPr>
        <w:t>Функціональні контролери представляють собою прості функції, що виконують логіку обробки запитів. Класи-контролери, навпаки, це об'єкти класів, які можуть містити більше складну логіку та забезпечувати можливості об'єктно-орієнтованого програмування.</w:t>
      </w:r>
    </w:p>
    <w:p w14:paraId="0F8D28BF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5. Які методи можуть бути присутні в класі-контролері, і що вони роблять?</w:t>
      </w:r>
    </w:p>
    <w:p w14:paraId="3560CDD3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Методи в класі-контролері можуть включати, наприклад:</w:t>
      </w:r>
    </w:p>
    <w:p w14:paraId="5DC4F875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- Методи для обробки різних видів HTTP-запитів (GET, POST).</w:t>
      </w:r>
    </w:p>
    <w:p w14:paraId="687C946A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 xml:space="preserve">- Методи для виконання бізнес-логіки та </w:t>
      </w:r>
      <w:proofErr w:type="spellStart"/>
      <w:r w:rsidRPr="004F7B6F">
        <w:rPr>
          <w:lang w:val="uk-UA"/>
        </w:rPr>
        <w:t>інтеракції</w:t>
      </w:r>
      <w:proofErr w:type="spellEnd"/>
      <w:r w:rsidRPr="004F7B6F">
        <w:rPr>
          <w:lang w:val="uk-UA"/>
        </w:rPr>
        <w:t xml:space="preserve"> з моделями.</w:t>
      </w:r>
    </w:p>
    <w:p w14:paraId="0E56A6A3" w14:textId="77777777" w:rsidR="005D363F" w:rsidRPr="004F7B6F" w:rsidRDefault="005D363F" w:rsidP="005D363F">
      <w:pPr>
        <w:spacing w:line="270" w:lineRule="auto"/>
        <w:ind w:left="-5" w:hanging="10"/>
        <w:rPr>
          <w:lang w:val="uk-UA"/>
        </w:rPr>
      </w:pPr>
      <w:r w:rsidRPr="004F7B6F">
        <w:rPr>
          <w:lang w:val="uk-UA"/>
        </w:rPr>
        <w:t>- Методи для ініціювання та відображення відповідей користувачу.</w:t>
      </w:r>
    </w:p>
    <w:p w14:paraId="2D4385EB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6. Чому використання контролерів важливо для правильної організації логіки веб-додатку?</w:t>
      </w:r>
    </w:p>
    <w:p w14:paraId="127565E2" w14:textId="77777777" w:rsidR="005D363F" w:rsidRPr="004F7B6F" w:rsidRDefault="005D363F" w:rsidP="005D363F">
      <w:pPr>
        <w:spacing w:line="270" w:lineRule="auto"/>
        <w:ind w:left="-5"/>
      </w:pPr>
      <w:r w:rsidRPr="004F7B6F">
        <w:rPr>
          <w:lang w:val="uk-UA"/>
        </w:rPr>
        <w:t>Контролери важливі для відокремлення логіки обробки запитів від логіки відображення та роботи з даними. Вони сприяють створенню масштабованих та легко змінюваних веб-додатків, де різні компоненти виконують свої конкретні функції.</w:t>
      </w:r>
    </w:p>
    <w:p w14:paraId="3CD25CF4" w14:textId="77777777" w:rsidR="005D363F" w:rsidRPr="004F7B6F" w:rsidRDefault="005D363F" w:rsidP="005D363F">
      <w:pPr>
        <w:spacing w:line="270" w:lineRule="auto"/>
        <w:ind w:left="-5"/>
        <w:rPr>
          <w:lang w:val="uk-UA"/>
        </w:rPr>
      </w:pPr>
      <w:r w:rsidRPr="004F7B6F">
        <w:rPr>
          <w:lang w:val="uk-UA"/>
        </w:rPr>
        <w:t>7. Як контролери взаємодіють з моделями та видами у парадигмі MVC?</w:t>
      </w:r>
    </w:p>
    <w:p w14:paraId="769086F9" w14:textId="6D44CBEA" w:rsidR="00392E46" w:rsidRPr="003A25D3" w:rsidRDefault="005D363F" w:rsidP="005D363F">
      <w:pPr>
        <w:rPr>
          <w:b/>
          <w:bCs/>
          <w:lang w:val="uk-UA"/>
        </w:rPr>
      </w:pPr>
      <w:r w:rsidRPr="004F7B6F">
        <w:rPr>
          <w:lang w:val="uk-UA"/>
        </w:rPr>
        <w:t>Контролери взаємодіють з моделями, щоб отримати чи зберегти дані, і з видами для ініціювання відображення інформації користувачу. Вони служать посередниками між цими двома компонентами, забезпечуючи правильний обмін даними та керуючи потоком веб-додатку.</w:t>
      </w: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5"/>
      <w:footerReference w:type="first" r:id="rId16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C6B1" w14:textId="77777777" w:rsidR="00E420DE" w:rsidRDefault="00E420DE">
      <w:r>
        <w:separator/>
      </w:r>
    </w:p>
  </w:endnote>
  <w:endnote w:type="continuationSeparator" w:id="0">
    <w:p w14:paraId="11109516" w14:textId="77777777" w:rsidR="00E420DE" w:rsidRDefault="00E4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7A505942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CB76DB">
            <w:rPr>
              <w:i/>
              <w:sz w:val="36"/>
              <w:szCs w:val="36"/>
              <w:lang w:val="en-US"/>
            </w:rPr>
            <w:t>8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6E140D6B" w:rsidR="00B9437C" w:rsidRPr="0005009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CB76DB">
            <w:rPr>
              <w:rFonts w:ascii="Times New Roman" w:hAnsi="Times New Roman" w:cs="Times New Roman"/>
              <w:sz w:val="44"/>
              <w:szCs w:val="20"/>
              <w:lang w:val="en-US"/>
            </w:rPr>
            <w:t>8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2EC09D9E" w14:textId="77777777" w:rsidR="00CB76DB" w:rsidRPr="009877A6" w:rsidRDefault="00CB76DB" w:rsidP="00CB76DB">
          <w:pPr>
            <w:framePr w:hSpace="180" w:wrap="around" w:vAnchor="text" w:hAnchor="page" w:x="1171" w:y="-2053"/>
            <w:rPr>
              <w:lang w:val="uk-UA"/>
            </w:rPr>
          </w:pPr>
          <w:r w:rsidRPr="00CB76DB">
            <w:rPr>
              <w:lang w:val="uk-UA"/>
            </w:rPr>
            <w:t xml:space="preserve">Створення </w:t>
          </w:r>
          <w:proofErr w:type="spellStart"/>
          <w:r w:rsidRPr="00CB76DB">
            <w:rPr>
              <w:lang w:val="uk-UA"/>
            </w:rPr>
            <w:t>контроллерів</w:t>
          </w:r>
          <w:proofErr w:type="spellEnd"/>
          <w:r w:rsidRPr="00CB76DB">
            <w:rPr>
              <w:lang w:val="uk-UA"/>
            </w:rPr>
            <w:t xml:space="preserve"> для обробки користувацьких запитів</w:t>
          </w:r>
        </w:p>
        <w:p w14:paraId="448420F0" w14:textId="261DC849" w:rsidR="00B9437C" w:rsidRPr="00791F3C" w:rsidRDefault="00B9437C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19103695" w:rsidR="00B9437C" w:rsidRPr="00CB76DB" w:rsidRDefault="00CB76DB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>3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B7FA" w14:textId="77777777" w:rsidR="00E420DE" w:rsidRDefault="00E420DE">
      <w:r>
        <w:separator/>
      </w:r>
    </w:p>
  </w:footnote>
  <w:footnote w:type="continuationSeparator" w:id="0">
    <w:p w14:paraId="6527C5E4" w14:textId="77777777" w:rsidR="00E420DE" w:rsidRDefault="00E4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0092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363F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36723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89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6DB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20DE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1202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63</cp:revision>
  <cp:lastPrinted>2023-02-19T10:54:00Z</cp:lastPrinted>
  <dcterms:created xsi:type="dcterms:W3CDTF">2023-09-06T11:23:00Z</dcterms:created>
  <dcterms:modified xsi:type="dcterms:W3CDTF">2023-12-18T22:17:00Z</dcterms:modified>
</cp:coreProperties>
</file>